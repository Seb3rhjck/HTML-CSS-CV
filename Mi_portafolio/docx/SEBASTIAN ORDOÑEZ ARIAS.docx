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3F9AB7E2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27442F7" w14:textId="72207F78" w:rsidR="001B2ABD" w:rsidRPr="0059649E" w:rsidRDefault="003C1F0C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F52BF9A" wp14:editId="6B5CDD92">
                  <wp:extent cx="2133600" cy="18669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139D5B3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2C7F0F2" w14:textId="43013EEB" w:rsidR="001B2ABD" w:rsidRPr="0059649E" w:rsidRDefault="004B00C8" w:rsidP="001B2ABD">
            <w:pPr>
              <w:pStyle w:val="Ttulo"/>
            </w:pPr>
            <w:r>
              <w:t>SEBASTIAN ORDOÑEZ ARIAS</w:t>
            </w:r>
          </w:p>
          <w:p w14:paraId="67DC4AC5" w14:textId="77777777" w:rsidR="001B2ABD" w:rsidRPr="004B00C8" w:rsidRDefault="004B00C8" w:rsidP="001B2ABD">
            <w:pPr>
              <w:pStyle w:val="Subttulo"/>
              <w:rPr>
                <w:spacing w:val="32"/>
                <w:w w:val="89"/>
              </w:rPr>
            </w:pPr>
            <w:r>
              <w:rPr>
                <w:spacing w:val="0"/>
                <w:w w:val="100"/>
              </w:rPr>
              <w:t>PROGRAMDOR JUNIOR</w:t>
            </w:r>
          </w:p>
          <w:p w14:paraId="6B73413D" w14:textId="52F1B026" w:rsidR="004B00C8" w:rsidRPr="004B00C8" w:rsidRDefault="004B00C8" w:rsidP="004B00C8">
            <w:r>
              <w:t>ILUSTRACION</w:t>
            </w:r>
          </w:p>
        </w:tc>
      </w:tr>
      <w:tr w:rsidR="001B2ABD" w:rsidRPr="0059649E" w14:paraId="5B97FC30" w14:textId="77777777" w:rsidTr="001B2ABD">
        <w:tc>
          <w:tcPr>
            <w:tcW w:w="3600" w:type="dxa"/>
          </w:tcPr>
          <w:p w14:paraId="1202BEB0" w14:textId="77777777" w:rsidR="008658FA" w:rsidRPr="0044577F" w:rsidRDefault="00763D99" w:rsidP="00763D99">
            <w:pPr>
              <w:pStyle w:val="Ttulo3"/>
              <w:rPr>
                <w:sz w:val="18"/>
                <w:szCs w:val="18"/>
              </w:rPr>
            </w:pPr>
            <w:r w:rsidRPr="0044577F">
              <w:rPr>
                <w:sz w:val="18"/>
                <w:szCs w:val="18"/>
              </w:rPr>
              <w:t xml:space="preserve">Persona desidida, responsable, y honesta. habilidoso, empirico y adaptable. </w:t>
            </w:r>
          </w:p>
          <w:p w14:paraId="32E99988" w14:textId="77777777" w:rsidR="008658FA" w:rsidRPr="0044577F" w:rsidRDefault="00763D99" w:rsidP="00763D99">
            <w:pPr>
              <w:pStyle w:val="Ttulo3"/>
              <w:rPr>
                <w:sz w:val="18"/>
                <w:szCs w:val="18"/>
              </w:rPr>
            </w:pPr>
            <w:r w:rsidRPr="0044577F">
              <w:rPr>
                <w:sz w:val="18"/>
                <w:szCs w:val="18"/>
              </w:rPr>
              <w:t>programador junior, con conocimiento en lenguaje python, html, css</w:t>
            </w:r>
            <w:r w:rsidR="001F4838" w:rsidRPr="0044577F">
              <w:rPr>
                <w:sz w:val="18"/>
                <w:szCs w:val="18"/>
              </w:rPr>
              <w:t xml:space="preserve">, </w:t>
            </w:r>
            <w:proofErr w:type="gramStart"/>
            <w:r w:rsidR="001F4838" w:rsidRPr="0044577F">
              <w:rPr>
                <w:sz w:val="18"/>
                <w:szCs w:val="18"/>
              </w:rPr>
              <w:t>basico  angular</w:t>
            </w:r>
            <w:proofErr w:type="gramEnd"/>
            <w:r w:rsidR="001F4838" w:rsidRPr="0044577F">
              <w:rPr>
                <w:sz w:val="18"/>
                <w:szCs w:val="18"/>
              </w:rPr>
              <w:t xml:space="preserve">, django, javascript, mysql, php y lua. </w:t>
            </w:r>
          </w:p>
          <w:p w14:paraId="2FAE4436" w14:textId="0E5A227C" w:rsidR="00763D99" w:rsidRPr="0044577F" w:rsidRDefault="001F4838" w:rsidP="00763D99">
            <w:pPr>
              <w:pStyle w:val="Ttulo3"/>
              <w:rPr>
                <w:sz w:val="18"/>
                <w:szCs w:val="18"/>
              </w:rPr>
            </w:pPr>
            <w:r w:rsidRPr="0044577F">
              <w:rPr>
                <w:sz w:val="18"/>
                <w:szCs w:val="18"/>
              </w:rPr>
              <w:t xml:space="preserve">Habilidades en ilustracion digital </w:t>
            </w:r>
            <w:proofErr w:type="gramStart"/>
            <w:r w:rsidRPr="0044577F">
              <w:rPr>
                <w:sz w:val="18"/>
                <w:szCs w:val="18"/>
              </w:rPr>
              <w:t>pixel</w:t>
            </w:r>
            <w:proofErr w:type="gramEnd"/>
            <w:r w:rsidRPr="0044577F">
              <w:rPr>
                <w:sz w:val="18"/>
                <w:szCs w:val="18"/>
              </w:rPr>
              <w:t>-art, basico photoshop e ilustrator, carbon</w:t>
            </w:r>
            <w:r w:rsidR="008658FA" w:rsidRPr="0044577F">
              <w:rPr>
                <w:sz w:val="18"/>
                <w:szCs w:val="18"/>
              </w:rPr>
              <w:t>, tintas, boligrafos</w:t>
            </w:r>
          </w:p>
          <w:p w14:paraId="447E314C" w14:textId="77777777" w:rsidR="0044577F" w:rsidRPr="0044577F" w:rsidRDefault="008658FA" w:rsidP="008658FA">
            <w:pPr>
              <w:pStyle w:val="Ttulo3"/>
              <w:rPr>
                <w:sz w:val="18"/>
                <w:szCs w:val="18"/>
              </w:rPr>
            </w:pPr>
            <w:r w:rsidRPr="008658FA">
              <w:t xml:space="preserve"> </w:t>
            </w:r>
            <w:r w:rsidR="0044577F" w:rsidRPr="0044577F">
              <w:rPr>
                <w:sz w:val="18"/>
                <w:szCs w:val="18"/>
              </w:rPr>
              <w:t>CONTACTOS</w:t>
            </w:r>
          </w:p>
          <w:p w14:paraId="7B3A7334" w14:textId="640C3C9D" w:rsidR="008658FA" w:rsidRPr="0044577F" w:rsidRDefault="008658FA" w:rsidP="008658FA">
            <w:pPr>
              <w:pStyle w:val="Ttulo3"/>
              <w:rPr>
                <w:sz w:val="18"/>
                <w:szCs w:val="18"/>
              </w:rPr>
            </w:pPr>
            <w:hyperlink r:id="rId10" w:history="1">
              <w:r w:rsidRPr="0044577F">
                <w:rPr>
                  <w:rStyle w:val="Hipervnculo"/>
                  <w:sz w:val="18"/>
                  <w:szCs w:val="18"/>
                </w:rPr>
                <w:t>soadj118@gmail.com</w:t>
              </w:r>
            </w:hyperlink>
            <w:r w:rsidRPr="0044577F">
              <w:rPr>
                <w:sz w:val="18"/>
                <w:szCs w:val="18"/>
              </w:rPr>
              <w:t xml:space="preserve"> – </w:t>
            </w:r>
            <w:hyperlink r:id="rId11" w:history="1">
              <w:r w:rsidRPr="0044577F">
                <w:rPr>
                  <w:rStyle w:val="Hipervnculo"/>
                  <w:sz w:val="18"/>
                  <w:szCs w:val="18"/>
                </w:rPr>
                <w:t>sebastianvancloud@hotmail.com</w:t>
              </w:r>
            </w:hyperlink>
            <w:r w:rsidRPr="0044577F">
              <w:rPr>
                <w:sz w:val="18"/>
                <w:szCs w:val="18"/>
              </w:rPr>
              <w:t xml:space="preserve"> – </w:t>
            </w:r>
          </w:p>
          <w:p w14:paraId="482DEA7E" w14:textId="46B3CFDF" w:rsidR="004D3011" w:rsidRPr="0044577F" w:rsidRDefault="008658FA" w:rsidP="008658FA">
            <w:pPr>
              <w:pStyle w:val="Ttulo3"/>
              <w:rPr>
                <w:sz w:val="18"/>
                <w:szCs w:val="18"/>
                <w:lang w:val="en-US"/>
              </w:rPr>
            </w:pPr>
            <w:r w:rsidRPr="0044577F">
              <w:rPr>
                <w:sz w:val="18"/>
                <w:szCs w:val="18"/>
                <w:lang w:val="en-US"/>
              </w:rPr>
              <w:t>whatsapp - +57 301 452 1231</w:t>
            </w:r>
          </w:p>
          <w:sdt>
            <w:sdtPr>
              <w:id w:val="-324128318"/>
              <w:placeholder>
                <w:docPart w:val="E9AB3D7ED2DA4BE39FF92DC3B2067BC3"/>
              </w:placeholder>
              <w:temporary/>
              <w:showingPlcHdr/>
              <w15:appearance w15:val="hidden"/>
            </w:sdtPr>
            <w:sdtEndPr/>
            <w:sdtContent>
              <w:p w14:paraId="55ABC5A4" w14:textId="7E84EEEB" w:rsidR="004D3011" w:rsidRPr="0059649E" w:rsidRDefault="004D3011" w:rsidP="004D3011">
                <w:r w:rsidRPr="0059649E">
                  <w:rPr>
                    <w:lang w:bidi="es-ES"/>
                  </w:rPr>
                  <w:t>678-555-0103</w:t>
                </w:r>
              </w:p>
            </w:sdtContent>
          </w:sdt>
          <w:sdt>
            <w:sdtPr>
              <w:id w:val="67859272"/>
              <w:placeholder>
                <w:docPart w:val="182B5B2F295145D091B0A0D28E76BAD8"/>
              </w:placeholder>
              <w:temporary/>
              <w:showingPlcHdr/>
              <w15:appearance w15:val="hidden"/>
            </w:sdtPr>
            <w:sdtEndPr/>
            <w:sdtContent>
              <w:p w14:paraId="6E89C2BF" w14:textId="4822835A" w:rsidR="004142CD" w:rsidRPr="0059649E" w:rsidRDefault="004D3011" w:rsidP="004142CD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p w14:paraId="031D09ED" w14:textId="77777777" w:rsidR="0044577F" w:rsidRPr="0044577F" w:rsidRDefault="0044577F" w:rsidP="00CB0055">
            <w:pPr>
              <w:pStyle w:val="Ttulo3"/>
              <w:rPr>
                <w:sz w:val="18"/>
                <w:szCs w:val="18"/>
              </w:rPr>
            </w:pPr>
            <w:r w:rsidRPr="0044577F">
              <w:rPr>
                <w:sz w:val="18"/>
                <w:szCs w:val="18"/>
              </w:rPr>
              <w:t>AFICIONES</w:t>
            </w:r>
          </w:p>
          <w:p w14:paraId="36010609" w14:textId="7DD8D980" w:rsidR="004D3011" w:rsidRPr="0044577F" w:rsidRDefault="004674AC" w:rsidP="00CB0055">
            <w:pPr>
              <w:pStyle w:val="Ttulo3"/>
              <w:rPr>
                <w:sz w:val="18"/>
                <w:szCs w:val="18"/>
              </w:rPr>
            </w:pPr>
            <w:r w:rsidRPr="0044577F">
              <w:rPr>
                <w:sz w:val="18"/>
                <w:szCs w:val="18"/>
              </w:rPr>
              <w:t xml:space="preserve">DISFRUTO DE UNA BUENA LECTURA DE TERROR E HISTORIAS, LAS ANIMACIONES </w:t>
            </w:r>
            <w:proofErr w:type="gramStart"/>
            <w:r w:rsidRPr="0044577F">
              <w:rPr>
                <w:sz w:val="18"/>
                <w:szCs w:val="18"/>
              </w:rPr>
              <w:t>INDEPENDIENTES</w:t>
            </w:r>
            <w:r w:rsidR="00BF4000" w:rsidRPr="0044577F">
              <w:rPr>
                <w:sz w:val="18"/>
                <w:szCs w:val="18"/>
              </w:rPr>
              <w:t xml:space="preserve"> ,MUSICA</w:t>
            </w:r>
            <w:proofErr w:type="gramEnd"/>
            <w:r w:rsidR="00BF4000" w:rsidRPr="0044577F">
              <w:rPr>
                <w:sz w:val="18"/>
                <w:szCs w:val="18"/>
              </w:rPr>
              <w:t xml:space="preserve"> UNDERGROUND TRANCE, CICLISMO. PRACTICAR MIS ILUSTRACIONES, MEZCLAS MUSICALES CON UNIDADES Y </w:t>
            </w:r>
            <w:r w:rsidR="0044577F" w:rsidRPr="0044577F">
              <w:rPr>
                <w:sz w:val="18"/>
                <w:szCs w:val="18"/>
              </w:rPr>
              <w:t>ESTUDIAR MAS SOBRE PROGRAMACION</w:t>
            </w:r>
          </w:p>
          <w:sdt>
            <w:sdtPr>
              <w:id w:val="1444813694"/>
              <w:placeholder>
                <w:docPart w:val="1D769DAED0E543A089F14FBB30563242"/>
              </w:placeholder>
              <w:temporary/>
              <w:showingPlcHdr/>
              <w15:appearance w15:val="hidden"/>
            </w:sdtPr>
            <w:sdtEndPr/>
            <w:sdtContent>
              <w:p w14:paraId="6051496E" w14:textId="58FC6EDE" w:rsidR="004D3011" w:rsidRPr="0059649E" w:rsidRDefault="004D3011" w:rsidP="004D3011">
                <w:r w:rsidRPr="0059649E">
                  <w:rPr>
                    <w:lang w:bidi="es-ES"/>
                  </w:rPr>
                  <w:t>Afición n.º 1</w:t>
                </w:r>
              </w:p>
            </w:sdtContent>
          </w:sdt>
          <w:sdt>
            <w:sdtPr>
              <w:id w:val="127826779"/>
              <w:placeholder>
                <w:docPart w:val="665BF5096D3E464E9906AAD0D9BFD556"/>
              </w:placeholder>
              <w:temporary/>
              <w:showingPlcHdr/>
              <w15:appearance w15:val="hidden"/>
            </w:sdtPr>
            <w:sdtEndPr/>
            <w:sdtContent>
              <w:p w14:paraId="297AE9B6" w14:textId="071A3B8F" w:rsidR="004D3011" w:rsidRPr="0059649E" w:rsidRDefault="004D3011" w:rsidP="004D3011">
                <w:r w:rsidRPr="0059649E">
                  <w:rPr>
                    <w:lang w:bidi="es-ES"/>
                  </w:rPr>
                  <w:t>Afición n.º 2</w:t>
                </w:r>
              </w:p>
            </w:sdtContent>
          </w:sdt>
          <w:sdt>
            <w:sdtPr>
              <w:id w:val="-1460640448"/>
              <w:placeholder>
                <w:docPart w:val="3023E126D72E453E8970D04D9069E8E8"/>
              </w:placeholder>
              <w:temporary/>
              <w:showingPlcHdr/>
              <w15:appearance w15:val="hidden"/>
            </w:sdtPr>
            <w:sdtEndPr/>
            <w:sdtContent>
              <w:p w14:paraId="6B64C268" w14:textId="23CFF9D3" w:rsidR="004D3011" w:rsidRPr="0059649E" w:rsidRDefault="004D3011" w:rsidP="004D3011">
                <w:r w:rsidRPr="0059649E">
                  <w:rPr>
                    <w:lang w:bidi="es-ES"/>
                  </w:rPr>
                  <w:t>Afición n.º 3</w:t>
                </w:r>
              </w:p>
            </w:sdtContent>
          </w:sdt>
          <w:sdt>
            <w:sdtPr>
              <w:id w:val="-1376452077"/>
              <w:placeholder>
                <w:docPart w:val="BF90CCBF57E5453D8F5E57CE6AA83792"/>
              </w:placeholder>
              <w:temporary/>
              <w:showingPlcHdr/>
              <w15:appearance w15:val="hidden"/>
            </w:sdtPr>
            <w:sdtEndPr/>
            <w:sdtContent>
              <w:p w14:paraId="13830113" w14:textId="74052932" w:rsidR="004D3011" w:rsidRPr="0059649E" w:rsidRDefault="004D3011" w:rsidP="004D3011">
                <w:r w:rsidRPr="0059649E">
                  <w:rPr>
                    <w:lang w:bidi="es-ES"/>
                  </w:rPr>
                  <w:t>Afición n.º 4</w:t>
                </w:r>
              </w:p>
            </w:sdtContent>
          </w:sdt>
        </w:tc>
        <w:tc>
          <w:tcPr>
            <w:tcW w:w="720" w:type="dxa"/>
          </w:tcPr>
          <w:p w14:paraId="23CD01F5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73344C72AAF45799221E4F356162C7F"/>
              </w:placeholder>
              <w:temporary/>
              <w:showingPlcHdr/>
              <w15:appearance w15:val="hidden"/>
            </w:sdtPr>
            <w:sdtEndPr/>
            <w:sdtContent>
              <w:p w14:paraId="0AD0D57F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089B132D" w14:textId="651AAB29" w:rsidR="00036450" w:rsidRDefault="004B00C8" w:rsidP="00B359E4">
            <w:pPr>
              <w:pStyle w:val="Ttulo4"/>
            </w:pPr>
            <w:proofErr w:type="spellStart"/>
            <w:r>
              <w:t>MisionTIC</w:t>
            </w:r>
            <w:proofErr w:type="spellEnd"/>
            <w:r>
              <w:t xml:space="preserve"> 2022 – Universidad Autónoma de Bucaramanga</w:t>
            </w:r>
          </w:p>
          <w:p w14:paraId="4B252F1E" w14:textId="46C77BED" w:rsidR="00F832DC" w:rsidRPr="00F832DC" w:rsidRDefault="00F832DC" w:rsidP="00F832DC">
            <w:r>
              <w:t>TECNICO PROGRAMACION WEB</w:t>
            </w:r>
          </w:p>
          <w:p w14:paraId="403B5501" w14:textId="18C2ABC4" w:rsidR="00036450" w:rsidRPr="0059649E" w:rsidRDefault="00F832DC" w:rsidP="00B359E4">
            <w:pPr>
              <w:pStyle w:val="Fecha"/>
            </w:pPr>
            <w:r>
              <w:rPr>
                <w:lang w:bidi="es-ES"/>
              </w:rPr>
              <w:t>6 – Mayo -2021</w:t>
            </w:r>
            <w:r w:rsidR="00036450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036450" w:rsidRPr="0059649E">
              <w:rPr>
                <w:lang w:bidi="es-ES"/>
              </w:rPr>
              <w:t xml:space="preserve"> </w:t>
            </w:r>
            <w:r>
              <w:t>22 – Diciembre - 2021</w:t>
            </w:r>
          </w:p>
          <w:p w14:paraId="3F38CEEC" w14:textId="7D54FF7B" w:rsidR="00CC0C6D" w:rsidRPr="0059649E" w:rsidRDefault="00F832DC" w:rsidP="00CC0C6D">
            <w:r>
              <w:t>Promedio de notas de 4.6/5, participación en</w:t>
            </w:r>
            <w:r w:rsidR="003C1F0C">
              <w:t xml:space="preserve"> Feria Impulsa Talentos, con la idea de desarrollo de un videojuego inspirado en la cultura </w:t>
            </w:r>
            <w:proofErr w:type="spellStart"/>
            <w:r w:rsidR="003C1F0C">
              <w:t>aborrigen</w:t>
            </w:r>
            <w:proofErr w:type="spellEnd"/>
            <w:r w:rsidR="003C1F0C">
              <w:t xml:space="preserve"> colombiana, en lenguaje </w:t>
            </w:r>
            <w:proofErr w:type="spellStart"/>
            <w:r w:rsidR="003C1F0C">
              <w:t>python</w:t>
            </w:r>
            <w:proofErr w:type="spellEnd"/>
            <w:r w:rsidR="00CC0C6D" w:rsidRPr="0059649E">
              <w:rPr>
                <w:lang w:bidi="es-ES"/>
              </w:rPr>
              <w:t xml:space="preserve"> </w:t>
            </w:r>
          </w:p>
          <w:p w14:paraId="0166F91F" w14:textId="77777777"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14:paraId="666FD561" w14:textId="629E61FB" w:rsidR="00036450" w:rsidRPr="0059649E" w:rsidRDefault="008658FA" w:rsidP="00B359E4">
            <w:pPr>
              <w:pStyle w:val="Ttulo4"/>
            </w:pPr>
            <w:r>
              <w:t xml:space="preserve">CISCO </w:t>
            </w:r>
            <w:r w:rsidR="0020474B">
              <w:t>–</w:t>
            </w:r>
            <w:r>
              <w:t xml:space="preserve"> ACADEMY</w:t>
            </w:r>
            <w:r w:rsidR="0020474B">
              <w:t xml:space="preserve"> – ESSENTIALS PYTHON</w:t>
            </w:r>
          </w:p>
          <w:p w14:paraId="6B59D024" w14:textId="4F485683" w:rsidR="00036450" w:rsidRPr="0059649E" w:rsidRDefault="008658FA" w:rsidP="00B359E4">
            <w:pPr>
              <w:pStyle w:val="Fecha"/>
            </w:pPr>
            <w:r>
              <w:t>25 – Junio - 2021</w:t>
            </w:r>
            <w:r w:rsidR="00036450" w:rsidRPr="0059649E">
              <w:rPr>
                <w:lang w:bidi="es-ES"/>
              </w:rPr>
              <w:t xml:space="preserve"> </w:t>
            </w:r>
            <w:r w:rsidR="0020474B">
              <w:rPr>
                <w:lang w:bidi="es-ES"/>
              </w:rPr>
              <w:t>–</w:t>
            </w:r>
            <w:r w:rsidR="00036450" w:rsidRPr="0059649E">
              <w:rPr>
                <w:lang w:bidi="es-ES"/>
              </w:rPr>
              <w:t xml:space="preserve"> </w:t>
            </w:r>
            <w:r w:rsidR="0020474B">
              <w:t>2 – Diciembre -2021</w:t>
            </w:r>
          </w:p>
          <w:p w14:paraId="6F92DB94" w14:textId="1ED9C2E8" w:rsidR="001424E5" w:rsidRPr="0059649E" w:rsidRDefault="0020474B" w:rsidP="001424E5">
            <w:r>
              <w:t>Curso orientado al lenguaje de programación Python.</w:t>
            </w:r>
          </w:p>
          <w:p w14:paraId="6FFEA92F" w14:textId="77777777" w:rsidR="004142CD" w:rsidRPr="0059649E" w:rsidRDefault="004142CD" w:rsidP="00036450"/>
          <w:sdt>
            <w:sdtPr>
              <w:id w:val="1001553383"/>
              <w:placeholder>
                <w:docPart w:val="033531850767419EA1BE43EACF250645"/>
              </w:placeholder>
              <w:temporary/>
              <w:showingPlcHdr/>
              <w15:appearance w15:val="hidden"/>
            </w:sdtPr>
            <w:sdtEndPr/>
            <w:sdtContent>
              <w:p w14:paraId="17AD69FC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72C7B066" w14:textId="7B0DEE6C" w:rsidR="00036450" w:rsidRPr="0059649E" w:rsidRDefault="0020474B" w:rsidP="00B359E4">
            <w:pPr>
              <w:pStyle w:val="Ttulo4"/>
              <w:rPr>
                <w:bCs/>
              </w:rPr>
            </w:pPr>
            <w:r>
              <w:t xml:space="preserve">Sorbetes de </w:t>
            </w:r>
            <w:proofErr w:type="spellStart"/>
            <w:r>
              <w:t>guanabana</w:t>
            </w:r>
            <w:proofErr w:type="spellEnd"/>
            <w:r w:rsidR="00036450" w:rsidRPr="0059649E">
              <w:rPr>
                <w:lang w:bidi="es-ES"/>
              </w:rPr>
              <w:t xml:space="preserve"> </w:t>
            </w:r>
            <w:r>
              <w:t>vendedor callejero</w:t>
            </w:r>
          </w:p>
          <w:p w14:paraId="71C740AC" w14:textId="50890FAE" w:rsidR="00036450" w:rsidRPr="0059649E" w:rsidRDefault="0020474B" w:rsidP="00B359E4">
            <w:pPr>
              <w:pStyle w:val="Fecha"/>
            </w:pPr>
            <w:r>
              <w:t>Septiembre - 2018</w:t>
            </w:r>
            <w:r w:rsidR="004142CD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proofErr w:type="gramStart"/>
            <w:r>
              <w:t>Abril</w:t>
            </w:r>
            <w:proofErr w:type="gramEnd"/>
            <w:r>
              <w:t xml:space="preserve"> 2021</w:t>
            </w:r>
          </w:p>
          <w:p w14:paraId="0408FE00" w14:textId="65E70873" w:rsidR="00036450" w:rsidRPr="0059649E" w:rsidRDefault="0020474B" w:rsidP="00036450">
            <w:r>
              <w:t xml:space="preserve">Encargado de la venta callejera de sorbetes de </w:t>
            </w:r>
            <w:proofErr w:type="spellStart"/>
            <w:r>
              <w:t>guanabana</w:t>
            </w:r>
            <w:proofErr w:type="spellEnd"/>
            <w:r>
              <w:t xml:space="preserve">, preparación y </w:t>
            </w:r>
            <w:r w:rsidR="00E63666">
              <w:t>compra del producto.</w:t>
            </w:r>
          </w:p>
          <w:p w14:paraId="6804EEAF" w14:textId="77777777" w:rsidR="004D3011" w:rsidRPr="0059649E" w:rsidRDefault="004D3011" w:rsidP="00036450"/>
          <w:p w14:paraId="58D35743" w14:textId="6B3C094E" w:rsidR="004D3011" w:rsidRDefault="0020474B" w:rsidP="00036450">
            <w:r>
              <w:t>Oficios Varios</w:t>
            </w:r>
          </w:p>
          <w:p w14:paraId="793DD3E4" w14:textId="06EA8D56" w:rsidR="00E63666" w:rsidRDefault="00E63666" w:rsidP="00036450">
            <w:r>
              <w:t>Actualidad</w:t>
            </w:r>
          </w:p>
          <w:p w14:paraId="6F3CBDBC" w14:textId="4AA4E532" w:rsidR="00E63666" w:rsidRDefault="00E63666" w:rsidP="00036450">
            <w:r>
              <w:t>Hacer ilustraciones para publicidad, guía en programación básica,</w:t>
            </w:r>
          </w:p>
          <w:p w14:paraId="4F9F5253" w14:textId="77777777" w:rsidR="0020474B" w:rsidRPr="0059649E" w:rsidRDefault="0020474B" w:rsidP="00036450"/>
          <w:sdt>
            <w:sdtPr>
              <w:id w:val="1669594239"/>
              <w:placeholder>
                <w:docPart w:val="415CD78B18B74FE99142CA8644FB4711"/>
              </w:placeholder>
              <w:temporary/>
              <w:showingPlcHdr/>
              <w15:appearance w15:val="hidden"/>
            </w:sdtPr>
            <w:sdtEndPr/>
            <w:sdtContent>
              <w:p w14:paraId="3EC790DD" w14:textId="77777777" w:rsidR="00036450" w:rsidRPr="0059649E" w:rsidRDefault="00180329" w:rsidP="0003645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1F163D80" w14:textId="4961BC1A" w:rsidR="00036450" w:rsidRPr="00E73418" w:rsidRDefault="00032305" w:rsidP="004D3011">
            <w:pPr>
              <w:rPr>
                <w:noProof/>
                <w:color w:val="000000" w:themeColor="text1"/>
                <w:lang w:eastAsia="zh-CN"/>
              </w:rPr>
            </w:pPr>
            <w:r w:rsidRPr="00E73418">
              <w:rPr>
                <w:noProof/>
                <w:color w:val="000000" w:themeColor="text1"/>
                <w:lang w:eastAsia="zh-CN"/>
              </w:rPr>
              <w:t xml:space="preserve">PYTHON  </w:t>
            </w:r>
            <w:r w:rsidR="00E73418" w:rsidRPr="00E73418">
              <w:rPr>
                <w:noProof/>
                <w:color w:val="000000" w:themeColor="text1"/>
                <w:lang w:eastAsia="zh-CN"/>
              </w:rPr>
              <w:t xml:space="preserve">    </w:t>
            </w:r>
            <w:r w:rsidR="00EC38A5">
              <w:rPr>
                <w:noProof/>
                <w:color w:val="000000" w:themeColor="text1"/>
                <w:lang w:eastAsia="zh-CN"/>
              </w:rPr>
              <w:t xml:space="preserve"> </w:t>
            </w:r>
            <w:r w:rsidRPr="00E73418">
              <w:rPr>
                <w:noProof/>
                <w:color w:val="000000" w:themeColor="text1"/>
                <w:lang w:eastAsia="zh-CN"/>
              </w:rPr>
              <w:t>-</w:t>
            </w:r>
            <w:r w:rsidR="00495817">
              <w:rPr>
                <w:noProof/>
                <w:color w:val="000000" w:themeColor="text1"/>
                <w:lang w:eastAsia="zh-CN"/>
              </w:rPr>
              <w:t>-</w:t>
            </w:r>
            <w:r w:rsidRPr="00E73418">
              <w:rPr>
                <w:noProof/>
                <w:color w:val="000000" w:themeColor="text1"/>
                <w:lang w:eastAsia="zh-CN"/>
              </w:rPr>
              <w:t xml:space="preserve"> INTERMEDIO </w:t>
            </w:r>
            <w:r w:rsidR="00E73418" w:rsidRPr="00E73418">
              <w:rPr>
                <w:noProof/>
                <w:color w:val="000000" w:themeColor="text1"/>
                <w:lang w:eastAsia="zh-CN"/>
              </w:rPr>
              <w:t xml:space="preserve">      </w:t>
            </w:r>
            <w:r w:rsidRPr="00E73418">
              <w:rPr>
                <w:noProof/>
                <w:color w:val="000000" w:themeColor="text1"/>
                <w:lang w:eastAsia="zh-CN"/>
              </w:rPr>
              <w:t xml:space="preserve">– </w:t>
            </w:r>
            <w:r w:rsidR="00E73418" w:rsidRPr="00E73418">
              <w:rPr>
                <w:noProof/>
                <w:color w:val="000000" w:themeColor="text1"/>
                <w:lang w:eastAsia="zh-CN"/>
              </w:rPr>
              <w:t xml:space="preserve">     </w:t>
            </w:r>
            <w:r w:rsidR="000B6FF1" w:rsidRPr="00E73418">
              <w:rPr>
                <w:noProof/>
                <w:color w:val="000000" w:themeColor="text1"/>
                <w:lang w:eastAsia="zh-CN"/>
              </w:rPr>
              <w:t>53</w:t>
            </w:r>
            <w:r w:rsidRPr="00E73418">
              <w:rPr>
                <w:noProof/>
                <w:color w:val="000000" w:themeColor="text1"/>
                <w:lang w:eastAsia="zh-CN"/>
              </w:rPr>
              <w:t>% / 100%</w:t>
            </w:r>
          </w:p>
          <w:p w14:paraId="2ECA900E" w14:textId="19B17EFF" w:rsidR="00032305" w:rsidRPr="00E73418" w:rsidRDefault="000B6FF1" w:rsidP="004D3011">
            <w:pPr>
              <w:rPr>
                <w:noProof/>
                <w:color w:val="000000" w:themeColor="text1"/>
                <w:lang w:eastAsia="zh-CN"/>
              </w:rPr>
            </w:pPr>
            <w:r w:rsidRPr="00E73418">
              <w:rPr>
                <w:noProof/>
                <w:color w:val="000000" w:themeColor="text1"/>
                <w:lang w:eastAsia="zh-CN"/>
              </w:rPr>
              <w:t xml:space="preserve">HTML </w:t>
            </w:r>
            <w:r w:rsidR="00E73418" w:rsidRPr="00E73418">
              <w:rPr>
                <w:noProof/>
                <w:color w:val="000000" w:themeColor="text1"/>
                <w:lang w:eastAsia="zh-CN"/>
              </w:rPr>
              <w:t xml:space="preserve">          </w:t>
            </w:r>
            <w:r w:rsidR="00EC38A5">
              <w:rPr>
                <w:noProof/>
                <w:color w:val="000000" w:themeColor="text1"/>
                <w:lang w:eastAsia="zh-CN"/>
              </w:rPr>
              <w:t xml:space="preserve"> </w:t>
            </w:r>
            <w:r w:rsidRPr="00E73418">
              <w:rPr>
                <w:noProof/>
                <w:color w:val="000000" w:themeColor="text1"/>
                <w:lang w:eastAsia="zh-CN"/>
              </w:rPr>
              <w:t>-</w:t>
            </w:r>
            <w:r w:rsidR="00495817">
              <w:rPr>
                <w:noProof/>
                <w:color w:val="000000" w:themeColor="text1"/>
                <w:lang w:eastAsia="zh-CN"/>
              </w:rPr>
              <w:t>-</w:t>
            </w:r>
            <w:r w:rsidR="00E73418" w:rsidRPr="00E73418">
              <w:rPr>
                <w:noProof/>
                <w:color w:val="000000" w:themeColor="text1"/>
                <w:lang w:eastAsia="zh-CN"/>
              </w:rPr>
              <w:t xml:space="preserve"> </w:t>
            </w:r>
            <w:r w:rsidRPr="00E73418">
              <w:rPr>
                <w:noProof/>
                <w:color w:val="000000" w:themeColor="text1"/>
                <w:lang w:eastAsia="zh-CN"/>
              </w:rPr>
              <w:t xml:space="preserve">INTERMEDIO </w:t>
            </w:r>
            <w:r w:rsidR="00E73418" w:rsidRPr="00E73418">
              <w:rPr>
                <w:noProof/>
                <w:color w:val="000000" w:themeColor="text1"/>
                <w:lang w:eastAsia="zh-CN"/>
              </w:rPr>
              <w:t xml:space="preserve">      </w:t>
            </w:r>
            <w:r w:rsidRPr="00E73418">
              <w:rPr>
                <w:noProof/>
                <w:color w:val="000000" w:themeColor="text1"/>
                <w:lang w:eastAsia="zh-CN"/>
              </w:rPr>
              <w:t xml:space="preserve">– </w:t>
            </w:r>
            <w:r w:rsidR="00E73418" w:rsidRPr="00E73418">
              <w:rPr>
                <w:noProof/>
                <w:color w:val="000000" w:themeColor="text1"/>
                <w:lang w:eastAsia="zh-CN"/>
              </w:rPr>
              <w:t xml:space="preserve">     </w:t>
            </w:r>
            <w:r w:rsidRPr="00E73418">
              <w:rPr>
                <w:noProof/>
                <w:color w:val="000000" w:themeColor="text1"/>
                <w:lang w:eastAsia="zh-CN"/>
              </w:rPr>
              <w:t>40% / 100%</w:t>
            </w:r>
          </w:p>
          <w:p w14:paraId="785F2DAA" w14:textId="12AD19F6" w:rsidR="000B6FF1" w:rsidRPr="00E73418" w:rsidRDefault="000B6FF1" w:rsidP="004D3011">
            <w:pPr>
              <w:rPr>
                <w:noProof/>
                <w:color w:val="000000" w:themeColor="text1"/>
                <w:lang w:eastAsia="zh-CN"/>
              </w:rPr>
            </w:pPr>
            <w:r w:rsidRPr="00E73418">
              <w:rPr>
                <w:noProof/>
                <w:color w:val="000000" w:themeColor="text1"/>
                <w:lang w:eastAsia="zh-CN"/>
              </w:rPr>
              <w:t xml:space="preserve">CSS </w:t>
            </w:r>
            <w:r w:rsidR="00E73418" w:rsidRPr="00E73418">
              <w:rPr>
                <w:noProof/>
                <w:color w:val="000000" w:themeColor="text1"/>
                <w:lang w:eastAsia="zh-CN"/>
              </w:rPr>
              <w:t xml:space="preserve">             </w:t>
            </w:r>
            <w:r w:rsidR="00EC38A5">
              <w:rPr>
                <w:noProof/>
                <w:color w:val="000000" w:themeColor="text1"/>
                <w:lang w:eastAsia="zh-CN"/>
              </w:rPr>
              <w:t xml:space="preserve"> </w:t>
            </w:r>
            <w:r w:rsidR="00E73418" w:rsidRPr="00E73418">
              <w:rPr>
                <w:noProof/>
                <w:color w:val="000000" w:themeColor="text1"/>
                <w:lang w:eastAsia="zh-CN"/>
              </w:rPr>
              <w:t>-</w:t>
            </w:r>
            <w:r w:rsidR="00495817">
              <w:rPr>
                <w:noProof/>
                <w:color w:val="000000" w:themeColor="text1"/>
                <w:lang w:eastAsia="zh-CN"/>
              </w:rPr>
              <w:t>-</w:t>
            </w:r>
            <w:r w:rsidRPr="00E73418">
              <w:rPr>
                <w:noProof/>
                <w:color w:val="000000" w:themeColor="text1"/>
                <w:lang w:eastAsia="zh-CN"/>
              </w:rPr>
              <w:t xml:space="preserve"> INTERMEDIO </w:t>
            </w:r>
            <w:r w:rsidR="00E73418" w:rsidRPr="00E73418">
              <w:rPr>
                <w:noProof/>
                <w:color w:val="000000" w:themeColor="text1"/>
                <w:lang w:eastAsia="zh-CN"/>
              </w:rPr>
              <w:t xml:space="preserve">     </w:t>
            </w:r>
            <w:r w:rsidRPr="00E73418">
              <w:rPr>
                <w:noProof/>
                <w:color w:val="000000" w:themeColor="text1"/>
                <w:lang w:eastAsia="zh-CN"/>
              </w:rPr>
              <w:t xml:space="preserve">-- </w:t>
            </w:r>
            <w:r w:rsidR="00E73418" w:rsidRPr="00E73418">
              <w:rPr>
                <w:noProof/>
                <w:color w:val="000000" w:themeColor="text1"/>
                <w:lang w:eastAsia="zh-CN"/>
              </w:rPr>
              <w:t xml:space="preserve">     </w:t>
            </w:r>
            <w:r w:rsidRPr="00E73418">
              <w:rPr>
                <w:noProof/>
                <w:color w:val="000000" w:themeColor="text1"/>
                <w:lang w:eastAsia="zh-CN"/>
              </w:rPr>
              <w:t>40% / 100%</w:t>
            </w:r>
          </w:p>
          <w:p w14:paraId="5ADA9FE4" w14:textId="7F5DB29D" w:rsidR="00E73418" w:rsidRPr="00E73418" w:rsidRDefault="00E73418" w:rsidP="004D3011">
            <w:pPr>
              <w:rPr>
                <w:noProof/>
                <w:color w:val="000000" w:themeColor="text1"/>
                <w:lang w:eastAsia="zh-CN"/>
              </w:rPr>
            </w:pPr>
            <w:r w:rsidRPr="00E73418">
              <w:rPr>
                <w:noProof/>
                <w:color w:val="000000" w:themeColor="text1"/>
                <w:lang w:eastAsia="zh-CN"/>
              </w:rPr>
              <w:t xml:space="preserve">ANGULAR   </w:t>
            </w:r>
            <w:r w:rsidR="00EC38A5">
              <w:rPr>
                <w:noProof/>
                <w:color w:val="000000" w:themeColor="text1"/>
                <w:lang w:eastAsia="zh-CN"/>
              </w:rPr>
              <w:t xml:space="preserve">  </w:t>
            </w:r>
            <w:r w:rsidRPr="00E73418">
              <w:rPr>
                <w:noProof/>
                <w:color w:val="000000" w:themeColor="text1"/>
                <w:lang w:eastAsia="zh-CN"/>
              </w:rPr>
              <w:t xml:space="preserve">– BASICO            </w:t>
            </w:r>
            <w:r w:rsidR="00495817">
              <w:rPr>
                <w:noProof/>
                <w:color w:val="000000" w:themeColor="text1"/>
                <w:lang w:eastAsia="zh-CN"/>
              </w:rPr>
              <w:t xml:space="preserve"> </w:t>
            </w:r>
            <w:r w:rsidRPr="00E73418">
              <w:rPr>
                <w:noProof/>
                <w:color w:val="000000" w:themeColor="text1"/>
                <w:lang w:eastAsia="zh-CN"/>
              </w:rPr>
              <w:t xml:space="preserve"> –       32% / 100%</w:t>
            </w:r>
          </w:p>
          <w:p w14:paraId="34960A0C" w14:textId="694CBEF7" w:rsidR="00E73418" w:rsidRDefault="00E73418" w:rsidP="004D3011">
            <w:pPr>
              <w:rPr>
                <w:noProof/>
                <w:color w:val="000000" w:themeColor="text1"/>
                <w:lang w:eastAsia="zh-CN"/>
              </w:rPr>
            </w:pPr>
            <w:r w:rsidRPr="00E73418">
              <w:rPr>
                <w:noProof/>
                <w:color w:val="000000" w:themeColor="text1"/>
                <w:lang w:eastAsia="zh-CN"/>
              </w:rPr>
              <w:t>DJA</w:t>
            </w:r>
            <w:r>
              <w:rPr>
                <w:noProof/>
                <w:color w:val="000000" w:themeColor="text1"/>
                <w:lang w:eastAsia="zh-CN"/>
              </w:rPr>
              <w:t xml:space="preserve">NGO    </w:t>
            </w:r>
            <w:r w:rsidR="00EC38A5">
              <w:rPr>
                <w:noProof/>
                <w:color w:val="000000" w:themeColor="text1"/>
                <w:lang w:eastAsia="zh-CN"/>
              </w:rPr>
              <w:t xml:space="preserve">  </w:t>
            </w:r>
            <w:r>
              <w:rPr>
                <w:noProof/>
                <w:color w:val="000000" w:themeColor="text1"/>
                <w:lang w:eastAsia="zh-CN"/>
              </w:rPr>
              <w:t>-</w:t>
            </w:r>
            <w:r w:rsidR="00495817">
              <w:rPr>
                <w:noProof/>
                <w:color w:val="000000" w:themeColor="text1"/>
                <w:lang w:eastAsia="zh-CN"/>
              </w:rPr>
              <w:t>- BASICO             --       25% / 100%</w:t>
            </w:r>
          </w:p>
          <w:p w14:paraId="1E26C7E9" w14:textId="77777777" w:rsidR="00EC38A5" w:rsidRDefault="00EC38A5" w:rsidP="004D3011">
            <w:pPr>
              <w:rPr>
                <w:noProof/>
                <w:color w:val="000000" w:themeColor="text1"/>
                <w:lang w:eastAsia="zh-CN"/>
              </w:rPr>
            </w:pPr>
            <w:r>
              <w:rPr>
                <w:noProof/>
                <w:color w:val="000000" w:themeColor="text1"/>
                <w:lang w:eastAsia="zh-CN"/>
              </w:rPr>
              <w:t>JAVASCRIPT – BASICO             --        30% / 100%</w:t>
            </w:r>
          </w:p>
          <w:p w14:paraId="4F8D2FFD" w14:textId="77777777" w:rsidR="00EC38A5" w:rsidRDefault="00EC38A5" w:rsidP="004D3011">
            <w:pPr>
              <w:rPr>
                <w:noProof/>
                <w:color w:val="000000" w:themeColor="text1"/>
                <w:lang w:eastAsia="zh-CN"/>
              </w:rPr>
            </w:pPr>
            <w:r>
              <w:rPr>
                <w:noProof/>
                <w:color w:val="000000" w:themeColor="text1"/>
                <w:lang w:eastAsia="zh-CN"/>
              </w:rPr>
              <w:t>MYSQL          -- BASICO            --        20% / 100%</w:t>
            </w:r>
          </w:p>
          <w:p w14:paraId="71ED0A46" w14:textId="77777777" w:rsidR="00EC38A5" w:rsidRDefault="00EC38A5" w:rsidP="004D3011">
            <w:pPr>
              <w:rPr>
                <w:noProof/>
                <w:color w:val="000000" w:themeColor="text1"/>
                <w:lang w:eastAsia="zh-CN"/>
              </w:rPr>
            </w:pPr>
            <w:r>
              <w:rPr>
                <w:noProof/>
                <w:color w:val="000000" w:themeColor="text1"/>
                <w:lang w:eastAsia="zh-CN"/>
              </w:rPr>
              <w:t>PHP               -- BASICO            --        10% / 100%</w:t>
            </w:r>
          </w:p>
          <w:p w14:paraId="090D3ADE" w14:textId="431EB135" w:rsidR="00EC38A5" w:rsidRPr="00E73418" w:rsidRDefault="004674AC" w:rsidP="004D3011">
            <w:pPr>
              <w:rPr>
                <w:color w:val="FFFFFF" w:themeColor="background1"/>
              </w:rPr>
            </w:pPr>
            <w:r>
              <w:rPr>
                <w:noProof/>
                <w:color w:val="000000" w:themeColor="text1"/>
                <w:lang w:eastAsia="zh-CN"/>
              </w:rPr>
              <w:t>LUA               -- BASICO            --        35% / 100%</w:t>
            </w:r>
          </w:p>
        </w:tc>
      </w:tr>
    </w:tbl>
    <w:p w14:paraId="70B29759" w14:textId="77777777" w:rsidR="0043117B" w:rsidRPr="0059649E" w:rsidRDefault="00EC4252" w:rsidP="000C45FF">
      <w:pPr>
        <w:tabs>
          <w:tab w:val="left" w:pos="990"/>
        </w:tabs>
      </w:pPr>
    </w:p>
    <w:sectPr w:rsidR="0043117B" w:rsidRPr="0059649E" w:rsidSect="0059649E">
      <w:headerReference w:type="default" r:id="rId12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06F37" w14:textId="77777777" w:rsidR="00EC4252" w:rsidRDefault="00EC4252" w:rsidP="000C45FF">
      <w:r>
        <w:separator/>
      </w:r>
    </w:p>
  </w:endnote>
  <w:endnote w:type="continuationSeparator" w:id="0">
    <w:p w14:paraId="490B9911" w14:textId="77777777" w:rsidR="00EC4252" w:rsidRDefault="00EC425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13280" w14:textId="77777777" w:rsidR="00EC4252" w:rsidRDefault="00EC4252" w:rsidP="000C45FF">
      <w:r>
        <w:separator/>
      </w:r>
    </w:p>
  </w:footnote>
  <w:footnote w:type="continuationSeparator" w:id="0">
    <w:p w14:paraId="00E2EA97" w14:textId="77777777" w:rsidR="00EC4252" w:rsidRDefault="00EC425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B8A69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737986E2" wp14:editId="1838803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C8"/>
    <w:rsid w:val="00010D9E"/>
    <w:rsid w:val="00032305"/>
    <w:rsid w:val="00036450"/>
    <w:rsid w:val="00075675"/>
    <w:rsid w:val="00094499"/>
    <w:rsid w:val="000B6FF1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C1568"/>
    <w:rsid w:val="001E0391"/>
    <w:rsid w:val="001E1759"/>
    <w:rsid w:val="001F1ECC"/>
    <w:rsid w:val="001F4838"/>
    <w:rsid w:val="0020474B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3C1F0C"/>
    <w:rsid w:val="004071FC"/>
    <w:rsid w:val="004142CD"/>
    <w:rsid w:val="0044577F"/>
    <w:rsid w:val="00445947"/>
    <w:rsid w:val="004561E8"/>
    <w:rsid w:val="004674AC"/>
    <w:rsid w:val="004813B3"/>
    <w:rsid w:val="00495817"/>
    <w:rsid w:val="00496591"/>
    <w:rsid w:val="004B00C8"/>
    <w:rsid w:val="004C63E4"/>
    <w:rsid w:val="004D3011"/>
    <w:rsid w:val="005262AC"/>
    <w:rsid w:val="0059649E"/>
    <w:rsid w:val="005E39D5"/>
    <w:rsid w:val="00600670"/>
    <w:rsid w:val="00606EC7"/>
    <w:rsid w:val="0062123A"/>
    <w:rsid w:val="00646E75"/>
    <w:rsid w:val="006771D0"/>
    <w:rsid w:val="00715FCB"/>
    <w:rsid w:val="00743101"/>
    <w:rsid w:val="00763D99"/>
    <w:rsid w:val="007775E1"/>
    <w:rsid w:val="007867A0"/>
    <w:rsid w:val="007927F5"/>
    <w:rsid w:val="00802CA0"/>
    <w:rsid w:val="008658FA"/>
    <w:rsid w:val="009260CD"/>
    <w:rsid w:val="00952C25"/>
    <w:rsid w:val="009A09AC"/>
    <w:rsid w:val="00A2118D"/>
    <w:rsid w:val="00AD76E2"/>
    <w:rsid w:val="00B20152"/>
    <w:rsid w:val="00B359E4"/>
    <w:rsid w:val="00B57D98"/>
    <w:rsid w:val="00B70850"/>
    <w:rsid w:val="00BF400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63666"/>
    <w:rsid w:val="00E73418"/>
    <w:rsid w:val="00EC38A5"/>
    <w:rsid w:val="00EC4252"/>
    <w:rsid w:val="00EE4C8D"/>
    <w:rsid w:val="00F60274"/>
    <w:rsid w:val="00F77FB9"/>
    <w:rsid w:val="00F832DC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79BE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865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ebastianvancloud@hot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soadj118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AppData\Local\Microsoft\Office\16.0\DTS\es-ES%7b0545E2A0-983F-47C1-B0F3-18A580AA5406%7d\%7b4D2941E7-30E3-4A73-8926-2EC797DCB2C4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AB3D7ED2DA4BE39FF92DC3B2067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5A420-5AE8-4551-B45C-3A90F3FF24EF}"/>
      </w:docPartPr>
      <w:docPartBody>
        <w:p w:rsidR="00000000" w:rsidRDefault="00FB4CFA">
          <w:pPr>
            <w:pStyle w:val="E9AB3D7ED2DA4BE39FF92DC3B2067BC3"/>
          </w:pPr>
          <w:r w:rsidRPr="0059649E">
            <w:rPr>
              <w:lang w:bidi="es-ES"/>
            </w:rPr>
            <w:t>678-555-0103</w:t>
          </w:r>
        </w:p>
      </w:docPartBody>
    </w:docPart>
    <w:docPart>
      <w:docPartPr>
        <w:name w:val="182B5B2F295145D091B0A0D28E76B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AFD68-85D6-425A-9186-ED233631E60D}"/>
      </w:docPartPr>
      <w:docPartBody>
        <w:p w:rsidR="00000000" w:rsidRDefault="00FB4CFA">
          <w:pPr>
            <w:pStyle w:val="182B5B2F295145D091B0A0D28E76BAD8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1D769DAED0E543A089F14FBB30563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54063-F6D2-4C60-AA65-A26A6FC4D12E}"/>
      </w:docPartPr>
      <w:docPartBody>
        <w:p w:rsidR="00000000" w:rsidRDefault="00FB4CFA">
          <w:pPr>
            <w:pStyle w:val="1D769DAED0E543A089F14FBB30563242"/>
          </w:pPr>
          <w:r w:rsidRPr="0059649E">
            <w:rPr>
              <w:lang w:bidi="es-ES"/>
            </w:rPr>
            <w:t>Afición n.º 1</w:t>
          </w:r>
        </w:p>
      </w:docPartBody>
    </w:docPart>
    <w:docPart>
      <w:docPartPr>
        <w:name w:val="665BF5096D3E464E9906AAD0D9BFD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3ED49-1D89-48B4-943E-12E615C52C10}"/>
      </w:docPartPr>
      <w:docPartBody>
        <w:p w:rsidR="00000000" w:rsidRDefault="00FB4CFA">
          <w:pPr>
            <w:pStyle w:val="665BF5096D3E464E9906AAD0D9BFD556"/>
          </w:pPr>
          <w:r w:rsidRPr="0059649E">
            <w:rPr>
              <w:lang w:bidi="es-ES"/>
            </w:rPr>
            <w:t>Afición n.º 2</w:t>
          </w:r>
        </w:p>
      </w:docPartBody>
    </w:docPart>
    <w:docPart>
      <w:docPartPr>
        <w:name w:val="3023E126D72E453E8970D04D9069E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3F5B0-E69A-4BFF-9DE4-0FF8C7C9D8A6}"/>
      </w:docPartPr>
      <w:docPartBody>
        <w:p w:rsidR="00000000" w:rsidRDefault="00FB4CFA">
          <w:pPr>
            <w:pStyle w:val="3023E126D72E453E8970D04D9069E8E8"/>
          </w:pPr>
          <w:r w:rsidRPr="0059649E">
            <w:rPr>
              <w:lang w:bidi="es-ES"/>
            </w:rPr>
            <w:t>Afición n.º 3</w:t>
          </w:r>
        </w:p>
      </w:docPartBody>
    </w:docPart>
    <w:docPart>
      <w:docPartPr>
        <w:name w:val="BF90CCBF57E5453D8F5E57CE6AA83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52D89-498E-4F13-86FD-77E49546FDBB}"/>
      </w:docPartPr>
      <w:docPartBody>
        <w:p w:rsidR="00000000" w:rsidRDefault="00FB4CFA">
          <w:pPr>
            <w:pStyle w:val="BF90CCBF57E5453D8F5E57CE6AA83792"/>
          </w:pPr>
          <w:r w:rsidRPr="0059649E">
            <w:rPr>
              <w:lang w:bidi="es-ES"/>
            </w:rPr>
            <w:t>Afición n.º 4</w:t>
          </w:r>
        </w:p>
      </w:docPartBody>
    </w:docPart>
    <w:docPart>
      <w:docPartPr>
        <w:name w:val="073344C72AAF45799221E4F356162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33973-F9D1-49B5-8A87-639FB5A80D42}"/>
      </w:docPartPr>
      <w:docPartBody>
        <w:p w:rsidR="00000000" w:rsidRDefault="00FB4CFA">
          <w:pPr>
            <w:pStyle w:val="073344C72AAF45799221E4F356162C7F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033531850767419EA1BE43EACF250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62278-63FB-41D9-A70A-D242D9860074}"/>
      </w:docPartPr>
      <w:docPartBody>
        <w:p w:rsidR="00000000" w:rsidRDefault="00FB4CFA">
          <w:pPr>
            <w:pStyle w:val="033531850767419EA1BE43EACF250645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415CD78B18B74FE99142CA8644FB4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ABAC8-03F2-4CC3-BC10-872BCD44F480}"/>
      </w:docPartPr>
      <w:docPartBody>
        <w:p w:rsidR="00000000" w:rsidRDefault="00FB4CFA">
          <w:pPr>
            <w:pStyle w:val="415CD78B18B74FE99142CA8644FB4711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E7"/>
    <w:rsid w:val="005D2FE7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FC70B58715D4453AE39492EB64751CD">
    <w:name w:val="7FC70B58715D4453AE39492EB64751CD"/>
  </w:style>
  <w:style w:type="paragraph" w:customStyle="1" w:styleId="31DDF8356779438FA8867881E37F7153">
    <w:name w:val="31DDF8356779438FA8867881E37F7153"/>
  </w:style>
  <w:style w:type="paragraph" w:customStyle="1" w:styleId="9D9DB64A22414F19B6F5B4552C0BA6A6">
    <w:name w:val="9D9DB64A22414F19B6F5B4552C0BA6A6"/>
  </w:style>
  <w:style w:type="paragraph" w:customStyle="1" w:styleId="7ACF2949DDED4781B06C085B2D6D7AFE">
    <w:name w:val="7ACF2949DDED4781B06C085B2D6D7AFE"/>
  </w:style>
  <w:style w:type="paragraph" w:customStyle="1" w:styleId="BD9149168E7A41ECADD8609B76C59D09">
    <w:name w:val="BD9149168E7A41ECADD8609B76C59D09"/>
  </w:style>
  <w:style w:type="paragraph" w:customStyle="1" w:styleId="3B83DCE10A0B4B6B94E24D28EFEC70A6">
    <w:name w:val="3B83DCE10A0B4B6B94E24D28EFEC70A6"/>
  </w:style>
  <w:style w:type="paragraph" w:customStyle="1" w:styleId="E9AB3D7ED2DA4BE39FF92DC3B2067BC3">
    <w:name w:val="E9AB3D7ED2DA4BE39FF92DC3B2067BC3"/>
  </w:style>
  <w:style w:type="paragraph" w:customStyle="1" w:styleId="182B5B2F295145D091B0A0D28E76BAD8">
    <w:name w:val="182B5B2F295145D091B0A0D28E76BAD8"/>
  </w:style>
  <w:style w:type="paragraph" w:customStyle="1" w:styleId="5970EF0C4BE44A0B883F5182FFAD71D8">
    <w:name w:val="5970EF0C4BE44A0B883F5182FFAD71D8"/>
  </w:style>
  <w:style w:type="paragraph" w:customStyle="1" w:styleId="0AE40CE36C32469596D9549561ABF826">
    <w:name w:val="0AE40CE36C32469596D9549561ABF826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03D80F040AFC48D4906FB8D676869D3A">
    <w:name w:val="03D80F040AFC48D4906FB8D676869D3A"/>
  </w:style>
  <w:style w:type="paragraph" w:customStyle="1" w:styleId="F3122FAC97DD46CF81A528203C331469">
    <w:name w:val="F3122FAC97DD46CF81A528203C331469"/>
  </w:style>
  <w:style w:type="paragraph" w:customStyle="1" w:styleId="1D769DAED0E543A089F14FBB30563242">
    <w:name w:val="1D769DAED0E543A089F14FBB30563242"/>
  </w:style>
  <w:style w:type="paragraph" w:customStyle="1" w:styleId="665BF5096D3E464E9906AAD0D9BFD556">
    <w:name w:val="665BF5096D3E464E9906AAD0D9BFD556"/>
  </w:style>
  <w:style w:type="paragraph" w:customStyle="1" w:styleId="3023E126D72E453E8970D04D9069E8E8">
    <w:name w:val="3023E126D72E453E8970D04D9069E8E8"/>
  </w:style>
  <w:style w:type="paragraph" w:customStyle="1" w:styleId="BF90CCBF57E5453D8F5E57CE6AA83792">
    <w:name w:val="BF90CCBF57E5453D8F5E57CE6AA83792"/>
  </w:style>
  <w:style w:type="paragraph" w:customStyle="1" w:styleId="073344C72AAF45799221E4F356162C7F">
    <w:name w:val="073344C72AAF45799221E4F356162C7F"/>
  </w:style>
  <w:style w:type="paragraph" w:customStyle="1" w:styleId="62ACEE31159947C6B9906D444219B83A">
    <w:name w:val="62ACEE31159947C6B9906D444219B83A"/>
  </w:style>
  <w:style w:type="paragraph" w:customStyle="1" w:styleId="34E69AA9B3D24B16A6D3B7C1393D06B6">
    <w:name w:val="34E69AA9B3D24B16A6D3B7C1393D06B6"/>
  </w:style>
  <w:style w:type="paragraph" w:customStyle="1" w:styleId="BC4F4E6374DE472CAF28EE47081B4F9D">
    <w:name w:val="BC4F4E6374DE472CAF28EE47081B4F9D"/>
  </w:style>
  <w:style w:type="paragraph" w:customStyle="1" w:styleId="7584B5D9C03C4CAC98517A39ECA79D58">
    <w:name w:val="7584B5D9C03C4CAC98517A39ECA79D58"/>
  </w:style>
  <w:style w:type="paragraph" w:customStyle="1" w:styleId="90A2EBCB4E0A4259B045E5B2BCF476E2">
    <w:name w:val="90A2EBCB4E0A4259B045E5B2BCF476E2"/>
  </w:style>
  <w:style w:type="paragraph" w:customStyle="1" w:styleId="0E44CBABEE5942E9B44558C189751A2C">
    <w:name w:val="0E44CBABEE5942E9B44558C189751A2C"/>
  </w:style>
  <w:style w:type="paragraph" w:customStyle="1" w:styleId="6B405710059249B3B1AA035646365FAB">
    <w:name w:val="6B405710059249B3B1AA035646365FAB"/>
  </w:style>
  <w:style w:type="paragraph" w:customStyle="1" w:styleId="21FAC517FA1C49E59847D989C497118F">
    <w:name w:val="21FAC517FA1C49E59847D989C497118F"/>
  </w:style>
  <w:style w:type="paragraph" w:customStyle="1" w:styleId="033531850767419EA1BE43EACF250645">
    <w:name w:val="033531850767419EA1BE43EACF250645"/>
  </w:style>
  <w:style w:type="paragraph" w:customStyle="1" w:styleId="AD47B9693F1547B6BF230E0E355F5843">
    <w:name w:val="AD47B9693F1547B6BF230E0E355F5843"/>
  </w:style>
  <w:style w:type="paragraph" w:customStyle="1" w:styleId="51F8A928CE5A4B868A256081BEAD1C95">
    <w:name w:val="51F8A928CE5A4B868A256081BEAD1C95"/>
  </w:style>
  <w:style w:type="paragraph" w:customStyle="1" w:styleId="40D9FB24BF0243B2824EA254504672FC">
    <w:name w:val="40D9FB24BF0243B2824EA254504672FC"/>
  </w:style>
  <w:style w:type="paragraph" w:customStyle="1" w:styleId="710F0098C28F4195AABA5C2769BB7CEC">
    <w:name w:val="710F0098C28F4195AABA5C2769BB7CEC"/>
  </w:style>
  <w:style w:type="paragraph" w:customStyle="1" w:styleId="DAEA85CBE1DC41BB923414BAB695928F">
    <w:name w:val="DAEA85CBE1DC41BB923414BAB695928F"/>
  </w:style>
  <w:style w:type="paragraph" w:customStyle="1" w:styleId="C7AD4DFF77EC48A9A0630EDAF974F20E">
    <w:name w:val="C7AD4DFF77EC48A9A0630EDAF974F20E"/>
  </w:style>
  <w:style w:type="paragraph" w:customStyle="1" w:styleId="C85CFF13B4C2443096AF5CD2AE2D2542">
    <w:name w:val="C85CFF13B4C2443096AF5CD2AE2D2542"/>
  </w:style>
  <w:style w:type="paragraph" w:customStyle="1" w:styleId="BF7378D932A4435C8B76699B2256A77A">
    <w:name w:val="BF7378D932A4435C8B76699B2256A77A"/>
  </w:style>
  <w:style w:type="paragraph" w:customStyle="1" w:styleId="73E8D159965043DA9C2C46D8ABFD8770">
    <w:name w:val="73E8D159965043DA9C2C46D8ABFD8770"/>
  </w:style>
  <w:style w:type="paragraph" w:customStyle="1" w:styleId="CC39F771275C4E1A8FCC7435705A2EE3">
    <w:name w:val="CC39F771275C4E1A8FCC7435705A2EE3"/>
  </w:style>
  <w:style w:type="paragraph" w:customStyle="1" w:styleId="420D419B67894DE8AB7132F35E80350F">
    <w:name w:val="420D419B67894DE8AB7132F35E80350F"/>
  </w:style>
  <w:style w:type="paragraph" w:customStyle="1" w:styleId="1D0EFBB240E04D3EB0BC14B593F9F5DA">
    <w:name w:val="1D0EFBB240E04D3EB0BC14B593F9F5DA"/>
  </w:style>
  <w:style w:type="paragraph" w:customStyle="1" w:styleId="EF589D6E076245CC8D9CC6B3DC3DF5D3">
    <w:name w:val="EF589D6E076245CC8D9CC6B3DC3DF5D3"/>
  </w:style>
  <w:style w:type="paragraph" w:customStyle="1" w:styleId="F784318FDC3D43CFA75FD3F856F15C97">
    <w:name w:val="F784318FDC3D43CFA75FD3F856F15C97"/>
  </w:style>
  <w:style w:type="paragraph" w:customStyle="1" w:styleId="331D823D3885416994BE6D9AF7F1D1E2">
    <w:name w:val="331D823D3885416994BE6D9AF7F1D1E2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paragraph" w:customStyle="1" w:styleId="415CD78B18B74FE99142CA8644FB4711">
    <w:name w:val="415CD78B18B74FE99142CA8644FB4711"/>
  </w:style>
  <w:style w:type="paragraph" w:customStyle="1" w:styleId="577609F4996D474898BC1C5F7AFE7EE7">
    <w:name w:val="577609F4996D474898BC1C5F7AFE7EE7"/>
    <w:rsid w:val="005D2FE7"/>
  </w:style>
  <w:style w:type="paragraph" w:customStyle="1" w:styleId="05C210C4B32F4407A163631E47D4DD1E">
    <w:name w:val="05C210C4B32F4407A163631E47D4DD1E"/>
    <w:rsid w:val="005D2FE7"/>
  </w:style>
  <w:style w:type="paragraph" w:customStyle="1" w:styleId="DE1A04E435C6487F9020B1E9557ADA16">
    <w:name w:val="DE1A04E435C6487F9020B1E9557ADA16"/>
    <w:rsid w:val="005D2FE7"/>
  </w:style>
  <w:style w:type="paragraph" w:customStyle="1" w:styleId="407BB71C17A44055AC7E1F9BF3427C49">
    <w:name w:val="407BB71C17A44055AC7E1F9BF3427C49"/>
    <w:rsid w:val="005D2FE7"/>
  </w:style>
  <w:style w:type="paragraph" w:customStyle="1" w:styleId="90D43A63F20E46E1A68109260E33BF09">
    <w:name w:val="90D43A63F20E46E1A68109260E33BF09"/>
    <w:rsid w:val="005D2FE7"/>
  </w:style>
  <w:style w:type="paragraph" w:customStyle="1" w:styleId="B4171E4DA2CA403ABA1CCB2A2E39F35D">
    <w:name w:val="B4171E4DA2CA403ABA1CCB2A2E39F35D"/>
    <w:rsid w:val="005D2FE7"/>
  </w:style>
  <w:style w:type="paragraph" w:customStyle="1" w:styleId="288E5099089C4284A8D3480761E54228">
    <w:name w:val="288E5099089C4284A8D3480761E54228"/>
    <w:rsid w:val="005D2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{4D2941E7-30E3-4A73-8926-2EC797DCB2C4}tf00546271_win32.dotx</Template>
  <TotalTime>0</TotalTime>
  <Pages>1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2022-02-09T19:49:00Z</dcterms:created>
  <dcterms:modified xsi:type="dcterms:W3CDTF">2022-02-09T22:12:00Z</dcterms:modified>
</cp:coreProperties>
</file>